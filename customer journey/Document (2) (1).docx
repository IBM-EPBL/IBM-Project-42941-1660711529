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21445" w14:textId="60C94233" w:rsidR="00BC72B9" w:rsidRDefault="00EC011A">
      <w:pPr>
        <w:pStyle w:val="Title"/>
      </w:pPr>
      <w:r>
        <w:t xml:space="preserve">SMART </w:t>
      </w:r>
      <w:r w:rsidR="00AC083E">
        <w:t xml:space="preserve">WASTE MANAGEMENT SYSTEM </w:t>
      </w:r>
    </w:p>
    <w:p w14:paraId="07409820" w14:textId="23FD86E8" w:rsidR="00BC72B9" w:rsidRDefault="00EC011A">
      <w:pPr>
        <w:pStyle w:val="Heading1"/>
      </w:pPr>
      <w:r>
        <w:t xml:space="preserve">Customer journey </w:t>
      </w:r>
    </w:p>
    <w:p w14:paraId="502D26BB" w14:textId="0417AD9D" w:rsidR="00AC083E" w:rsidRPr="00AC083E" w:rsidRDefault="00AC083E" w:rsidP="00AC083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TEAM ID: PNT2022TMID50597</w:t>
      </w:r>
    </w:p>
    <w:p w14:paraId="541E07A4" w14:textId="354DE6A0" w:rsidR="00BC72B9" w:rsidRDefault="00BC72B9"/>
    <w:p w14:paraId="1F18036F" w14:textId="213DD03B" w:rsidR="00BC72B9" w:rsidRPr="00B524FC" w:rsidRDefault="00B343C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6A1A9C" wp14:editId="267A2A11">
            <wp:simplePos x="0" y="0"/>
            <wp:positionH relativeFrom="column">
              <wp:posOffset>201930</wp:posOffset>
            </wp:positionH>
            <wp:positionV relativeFrom="paragraph">
              <wp:posOffset>0</wp:posOffset>
            </wp:positionV>
            <wp:extent cx="6463665" cy="76765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87F87" w14:textId="7F8F7309" w:rsidR="00BC72B9" w:rsidRDefault="00BC72B9"/>
    <w:sectPr w:rsidR="00BC72B9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192CE" w14:textId="77777777" w:rsidR="00DC3E69" w:rsidRDefault="00DC3E69">
      <w:pPr>
        <w:spacing w:after="0" w:line="240" w:lineRule="auto"/>
      </w:pPr>
      <w:r>
        <w:separator/>
      </w:r>
    </w:p>
  </w:endnote>
  <w:endnote w:type="continuationSeparator" w:id="0">
    <w:p w14:paraId="757B6D73" w14:textId="77777777" w:rsidR="00DC3E69" w:rsidRDefault="00DC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084A7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DEF4F" w14:textId="77777777" w:rsidR="00DC3E69" w:rsidRDefault="00DC3E69">
      <w:pPr>
        <w:spacing w:after="0" w:line="240" w:lineRule="auto"/>
      </w:pPr>
      <w:r>
        <w:separator/>
      </w:r>
    </w:p>
  </w:footnote>
  <w:footnote w:type="continuationSeparator" w:id="0">
    <w:p w14:paraId="3F10DEE1" w14:textId="77777777" w:rsidR="00DC3E69" w:rsidRDefault="00DC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69"/>
    <w:rsid w:val="0006725F"/>
    <w:rsid w:val="004651A6"/>
    <w:rsid w:val="004A5574"/>
    <w:rsid w:val="00AC083E"/>
    <w:rsid w:val="00B343C5"/>
    <w:rsid w:val="00B524FC"/>
    <w:rsid w:val="00BC72B9"/>
    <w:rsid w:val="00DC3E69"/>
    <w:rsid w:val="00E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9069B"/>
  <w15:chartTrackingRefBased/>
  <w15:docId w15:val="{41C1BB8B-72A2-B54D-ADF9-BA27B231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7F45006-9686-0845-A97D-004B5014C563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{E7F45006-9686-0845-A97D-004B5014C563}tf50002001.dotx</Template>
  <TotalTime>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2022-10-31T06:39:00Z</dcterms:created>
  <dcterms:modified xsi:type="dcterms:W3CDTF">2022-10-31T06:39:00Z</dcterms:modified>
</cp:coreProperties>
</file>